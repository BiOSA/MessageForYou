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6C38" w14:textId="35259C14" w:rsidR="00131CF4" w:rsidRDefault="00151D4B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ame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меропр</w:t>
      </w:r>
    </w:p>
    <w:p w14:paraId="1FD16B80" w14:textId="77777777" w:rsidR="00FA54A6" w:rsidRDefault="00FA54A6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C818" w14:textId="7135B9CB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</w:t>
      </w:r>
      <w:r w:rsidR="00131CF4"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1" w:name="FIO"/>
      <w:bookmarkEnd w:id="1"/>
      <w:r w:rsidR="00151D4B">
        <w:rPr>
          <w:rFonts w:ascii="Times New Roman" w:hAnsi="Times New Roman" w:cs="Times New Roman"/>
          <w:sz w:val="28"/>
          <w:szCs w:val="28"/>
        </w:rPr>
        <w:t>Родитель 3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1EAA1C35" w14:textId="0EFF3F8D" w:rsidR="00280A28" w:rsidRDefault="005F4197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bookmarkStart w:id="2" w:name="Date"/>
      <w:bookmarkEnd w:id="2"/>
      <w:r w:rsidR="00151D4B">
        <w:rPr>
          <w:rFonts w:ascii="Times New Roman" w:hAnsi="Times New Roman" w:cs="Times New Roman"/>
          <w:sz w:val="28"/>
          <w:szCs w:val="28"/>
        </w:rPr>
        <w:t>456</w:t>
      </w:r>
    </w:p>
    <w:p w14:paraId="7F08EEC6" w14:textId="1D4F871E" w:rsidR="00280A28" w:rsidRDefault="00151D4B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333</w:t>
      </w:r>
    </w:p>
    <w:p w14:paraId="14BD13C0" w14:textId="77777777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AB5CEE" w14:textId="7EE18480" w:rsidR="00280A28" w:rsidRPr="009868AA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151D4B">
        <w:rPr>
          <w:rFonts w:ascii="Times New Roman" w:hAnsi="Times New Roman" w:cs="Times New Roman"/>
          <w:sz w:val="28"/>
          <w:szCs w:val="28"/>
        </w:rPr>
        <w:t>Препод 1</w:t>
      </w:r>
    </w:p>
    <w:p w14:paraId="2D18E86F" w14:textId="77777777" w:rsidR="00131CF4" w:rsidRP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1CF4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4B"/>
    <w:rsid w:val="000A0520"/>
    <w:rsid w:val="00131CF4"/>
    <w:rsid w:val="00151D4B"/>
    <w:rsid w:val="001F24CF"/>
    <w:rsid w:val="001F785A"/>
    <w:rsid w:val="00280A28"/>
    <w:rsid w:val="004A766F"/>
    <w:rsid w:val="004B78EB"/>
    <w:rsid w:val="005F4197"/>
    <w:rsid w:val="0063335F"/>
    <w:rsid w:val="00640504"/>
    <w:rsid w:val="00B77151"/>
    <w:rsid w:val="00E436EE"/>
    <w:rsid w:val="00E516AE"/>
    <w:rsid w:val="00EA0916"/>
    <w:rsid w:val="00F76BDE"/>
    <w:rsid w:val="00F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A3D0"/>
  <w15:chartTrackingRefBased/>
  <w15:docId w15:val="{46CBE776-AF5E-480F-A657-F2C6391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44;&#1088;&#1091;&#1075;&#1086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Другое.dotx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2020-05-28T09:13:00Z</dcterms:created>
  <dcterms:modified xsi:type="dcterms:W3CDTF">2020-05-28T09:13:00Z</dcterms:modified>
</cp:coreProperties>
</file>