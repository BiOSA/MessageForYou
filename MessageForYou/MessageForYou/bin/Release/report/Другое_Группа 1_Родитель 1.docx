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5CCCD" w14:textId="3782AABD" w:rsidR="00131CF4" w:rsidRDefault="00BC7A78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ame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меропр</w:t>
      </w:r>
    </w:p>
    <w:p w14:paraId="496EB235" w14:textId="77777777" w:rsidR="00FA54A6" w:rsidRDefault="00FA54A6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77E03" w14:textId="61ACA6AA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</w:t>
      </w:r>
      <w:r w:rsidR="00131CF4"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1" w:name="FIO"/>
      <w:bookmarkEnd w:id="1"/>
      <w:r w:rsidR="00BC7A78">
        <w:rPr>
          <w:rFonts w:ascii="Times New Roman" w:hAnsi="Times New Roman" w:cs="Times New Roman"/>
          <w:sz w:val="28"/>
          <w:szCs w:val="28"/>
        </w:rPr>
        <w:t>Родитель 1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3869FC00" w14:textId="340C9493" w:rsidR="00280A28" w:rsidRDefault="005F4197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bookmarkStart w:id="2" w:name="Date"/>
      <w:bookmarkEnd w:id="2"/>
      <w:r w:rsidR="00BC7A78">
        <w:rPr>
          <w:rFonts w:ascii="Times New Roman" w:hAnsi="Times New Roman" w:cs="Times New Roman"/>
          <w:sz w:val="28"/>
          <w:szCs w:val="28"/>
        </w:rPr>
        <w:t>456</w:t>
      </w:r>
    </w:p>
    <w:p w14:paraId="54F56DB5" w14:textId="59267969" w:rsidR="00280A28" w:rsidRDefault="00BC7A7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333</w:t>
      </w:r>
    </w:p>
    <w:p w14:paraId="667E8D32" w14:textId="77777777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FBAC34" w14:textId="2ADCEC7A" w:rsidR="00280A28" w:rsidRPr="009868AA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BC7A78">
        <w:rPr>
          <w:rFonts w:ascii="Times New Roman" w:hAnsi="Times New Roman" w:cs="Times New Roman"/>
          <w:sz w:val="28"/>
          <w:szCs w:val="28"/>
        </w:rPr>
        <w:t>Препод 1</w:t>
      </w:r>
    </w:p>
    <w:p w14:paraId="150A1618" w14:textId="77777777" w:rsidR="00131CF4" w:rsidRP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1CF4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78"/>
    <w:rsid w:val="000A0520"/>
    <w:rsid w:val="00131CF4"/>
    <w:rsid w:val="001F24CF"/>
    <w:rsid w:val="001F785A"/>
    <w:rsid w:val="00280A28"/>
    <w:rsid w:val="004A766F"/>
    <w:rsid w:val="004B78EB"/>
    <w:rsid w:val="005F4197"/>
    <w:rsid w:val="0063335F"/>
    <w:rsid w:val="00640504"/>
    <w:rsid w:val="00B77151"/>
    <w:rsid w:val="00BC7A78"/>
    <w:rsid w:val="00E436EE"/>
    <w:rsid w:val="00E516AE"/>
    <w:rsid w:val="00EA0916"/>
    <w:rsid w:val="00F76BDE"/>
    <w:rsid w:val="00F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9239"/>
  <w15:chartTrackingRefBased/>
  <w15:docId w15:val="{E5D80B36-1BC7-446F-B76B-17A91432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44;&#1088;&#1091;&#1075;&#1086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Другое.dotx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2020-05-28T09:13:00Z</dcterms:created>
  <dcterms:modified xsi:type="dcterms:W3CDTF">2020-05-28T09:13:00Z</dcterms:modified>
</cp:coreProperties>
</file>