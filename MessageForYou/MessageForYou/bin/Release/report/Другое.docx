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6FDB9" w14:textId="15FE7182" w:rsidR="00131CF4" w:rsidRDefault="0011229D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Name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FC0583B" w14:textId="77777777" w:rsidR="00FA54A6" w:rsidRDefault="00FA54A6" w:rsidP="00131C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A7DA" w14:textId="69B31375" w:rsidR="00280A28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Добрый день, </w:t>
      </w:r>
      <w:r w:rsidR="00131CF4">
        <w:rPr>
          <w:rFonts w:ascii="Times New Roman" w:hAnsi="Times New Roman" w:cs="Times New Roman"/>
          <w:sz w:val="28"/>
          <w:szCs w:val="28"/>
        </w:rPr>
        <w:t xml:space="preserve">Уважаемый(ая) </w:t>
      </w:r>
      <w:bookmarkStart w:id="1" w:name="FIO"/>
      <w:bookmarkEnd w:id="1"/>
      <w:r w:rsidR="0011229D">
        <w:rPr>
          <w:rFonts w:ascii="Times New Roman" w:hAnsi="Times New Roman" w:cs="Times New Roman"/>
          <w:sz w:val="28"/>
          <w:szCs w:val="28"/>
        </w:rPr>
        <w:t xml:space="preserve">Родитель </w:t>
      </w:r>
      <w:proofErr w:type="gramStart"/>
      <w:r w:rsidR="0011229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</w:p>
    <w:p w14:paraId="5105168F" w14:textId="6CE6B4CD" w:rsidR="00280A28" w:rsidRDefault="005F4197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  <w:bookmarkStart w:id="2" w:name="Date"/>
      <w:bookmarkEnd w:id="2"/>
      <w:r w:rsidR="0011229D">
        <w:rPr>
          <w:rFonts w:ascii="Times New Roman" w:hAnsi="Times New Roman" w:cs="Times New Roman"/>
          <w:sz w:val="28"/>
          <w:szCs w:val="28"/>
        </w:rPr>
        <w:t>1</w:t>
      </w:r>
    </w:p>
    <w:p w14:paraId="4B3F46EA" w14:textId="03519C52" w:rsidR="00280A28" w:rsidRDefault="0011229D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Comment"/>
      <w:bookmarkEnd w:id="3"/>
      <w:r>
        <w:rPr>
          <w:rFonts w:ascii="Times New Roman" w:hAnsi="Times New Roman" w:cs="Times New Roman"/>
          <w:sz w:val="28"/>
          <w:szCs w:val="28"/>
        </w:rPr>
        <w:t>3</w:t>
      </w:r>
    </w:p>
    <w:p w14:paraId="55905194" w14:textId="77777777" w:rsidR="00280A28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967B0D" w14:textId="5D554152" w:rsidR="00280A28" w:rsidRPr="009868AA" w:rsidRDefault="00280A28" w:rsidP="00280A2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bookmarkStart w:id="4" w:name="Teacher"/>
      <w:bookmarkEnd w:id="4"/>
      <w:r w:rsidR="0011229D">
        <w:rPr>
          <w:rFonts w:ascii="Times New Roman" w:hAnsi="Times New Roman" w:cs="Times New Roman"/>
          <w:sz w:val="28"/>
          <w:szCs w:val="28"/>
        </w:rPr>
        <w:t>Препод 1</w:t>
      </w:r>
    </w:p>
    <w:p w14:paraId="53FB64DC" w14:textId="77777777" w:rsidR="00131CF4" w:rsidRPr="00131CF4" w:rsidRDefault="00131CF4" w:rsidP="00131CF4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131CF4" w:rsidRPr="00131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9D"/>
    <w:rsid w:val="000A0520"/>
    <w:rsid w:val="0011229D"/>
    <w:rsid w:val="00131CF4"/>
    <w:rsid w:val="001F24CF"/>
    <w:rsid w:val="001F785A"/>
    <w:rsid w:val="00280A28"/>
    <w:rsid w:val="004A766F"/>
    <w:rsid w:val="004B78EB"/>
    <w:rsid w:val="005F4197"/>
    <w:rsid w:val="0063335F"/>
    <w:rsid w:val="00640504"/>
    <w:rsid w:val="00B77151"/>
    <w:rsid w:val="00E436EE"/>
    <w:rsid w:val="00E516AE"/>
    <w:rsid w:val="00EA0916"/>
    <w:rsid w:val="00F76BDE"/>
    <w:rsid w:val="00F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8C10"/>
  <w15:chartTrackingRefBased/>
  <w15:docId w15:val="{CE51B8F9-AC4B-4F8D-A185-472024B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SA\Documents\Visual%20Studio%202015\Projects\MessageForYou_1900_23052020\MessageForYou\MessageForYou\bin\Debug\examples\&#1044;&#1088;&#1091;&#1075;&#1086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Другое.dotx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BiOSA</dc:creator>
  <cp:keywords/>
  <dc:description/>
  <cp:lastModifiedBy>BiOSA</cp:lastModifiedBy>
  <cp:revision>1</cp:revision>
  <dcterms:created xsi:type="dcterms:W3CDTF">2020-05-28T00:33:00Z</dcterms:created>
  <dcterms:modified xsi:type="dcterms:W3CDTF">2020-05-28T00:33:00Z</dcterms:modified>
</cp:coreProperties>
</file>