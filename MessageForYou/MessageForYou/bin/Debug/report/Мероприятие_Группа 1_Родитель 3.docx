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7216B" w14:textId="74B8CC62" w:rsidR="00131CF4" w:rsidRDefault="007E1A46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Name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B09EE65" w14:textId="77777777" w:rsidR="001241C5" w:rsidRDefault="001241C5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B8183" w14:textId="5E1C0A02" w:rsidR="001241C5" w:rsidRDefault="00131CF4" w:rsidP="001241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1" w:name="FIO"/>
      <w:bookmarkEnd w:id="1"/>
      <w:r w:rsidR="007E1A46">
        <w:rPr>
          <w:rFonts w:ascii="Times New Roman" w:hAnsi="Times New Roman" w:cs="Times New Roman"/>
          <w:sz w:val="28"/>
          <w:szCs w:val="28"/>
        </w:rPr>
        <w:t>Родитель 3</w:t>
      </w:r>
      <w:r w:rsidRPr="00131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уведомляем Вас о</w:t>
      </w:r>
      <w:r w:rsidR="001241C5">
        <w:rPr>
          <w:rFonts w:ascii="Times New Roman" w:hAnsi="Times New Roman" w:cs="Times New Roman"/>
          <w:sz w:val="28"/>
          <w:szCs w:val="28"/>
        </w:rPr>
        <w:t xml:space="preserve"> предстоящем мероприятии, которое состоится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Date"/>
      <w:bookmarkEnd w:id="2"/>
      <w:r w:rsidR="007E1A46">
        <w:rPr>
          <w:rFonts w:ascii="Times New Roman" w:hAnsi="Times New Roman" w:cs="Times New Roman"/>
          <w:sz w:val="28"/>
          <w:szCs w:val="28"/>
        </w:rPr>
        <w:t>у</w:t>
      </w:r>
      <w:r w:rsidRPr="00131CF4">
        <w:rPr>
          <w:rFonts w:ascii="Times New Roman" w:hAnsi="Times New Roman" w:cs="Times New Roman"/>
          <w:sz w:val="28"/>
          <w:szCs w:val="28"/>
        </w:rPr>
        <w:t>.</w:t>
      </w:r>
    </w:p>
    <w:p w14:paraId="0F74834B" w14:textId="77777777" w:rsidR="001241C5" w:rsidRDefault="001241C5" w:rsidP="001241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DD7BBD" w14:textId="14B55237" w:rsidR="001241C5" w:rsidRDefault="007E1A46" w:rsidP="001241C5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Comment"/>
      <w:bookmarkEnd w:id="3"/>
      <w:r>
        <w:rPr>
          <w:rFonts w:ascii="Times New Roman" w:hAnsi="Times New Roman" w:cs="Times New Roman"/>
          <w:sz w:val="28"/>
          <w:szCs w:val="28"/>
        </w:rPr>
        <w:t>4</w:t>
      </w:r>
    </w:p>
    <w:p w14:paraId="62E0AA92" w14:textId="77777777" w:rsidR="001241C5" w:rsidRDefault="001241C5" w:rsidP="001241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FFC839F" w14:textId="7085CDC0" w:rsidR="001241C5" w:rsidRPr="009868AA" w:rsidRDefault="001241C5" w:rsidP="001241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4" w:name="Teacher"/>
      <w:bookmarkEnd w:id="4"/>
      <w:r w:rsidR="007E1A46">
        <w:rPr>
          <w:rFonts w:ascii="Times New Roman" w:hAnsi="Times New Roman" w:cs="Times New Roman"/>
          <w:sz w:val="28"/>
          <w:szCs w:val="28"/>
        </w:rPr>
        <w:t>Препод 1</w:t>
      </w:r>
    </w:p>
    <w:p w14:paraId="755249C5" w14:textId="77777777" w:rsidR="00131CF4" w:rsidRP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31CF4" w:rsidRPr="0013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46"/>
    <w:rsid w:val="000A0520"/>
    <w:rsid w:val="001241C5"/>
    <w:rsid w:val="00131CF4"/>
    <w:rsid w:val="001F24CF"/>
    <w:rsid w:val="001F785A"/>
    <w:rsid w:val="004A766F"/>
    <w:rsid w:val="004B78EB"/>
    <w:rsid w:val="0063335F"/>
    <w:rsid w:val="00640504"/>
    <w:rsid w:val="007E1A46"/>
    <w:rsid w:val="00B77151"/>
    <w:rsid w:val="00E436EE"/>
    <w:rsid w:val="00E516AE"/>
    <w:rsid w:val="00EA0916"/>
    <w:rsid w:val="00F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A652"/>
  <w15:chartTrackingRefBased/>
  <w15:docId w15:val="{8A2F2DFF-1ACB-4E59-AB84-29719B1D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52;&#1077;&#1088;&#1086;&#1087;&#1088;&#1080;&#1103;&#1090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Мероприятие.dotx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2020-05-28T09:17:00Z</dcterms:created>
  <dcterms:modified xsi:type="dcterms:W3CDTF">2020-05-28T09:17:00Z</dcterms:modified>
</cp:coreProperties>
</file>