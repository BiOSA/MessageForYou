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BA24" w14:textId="77777777" w:rsidR="00701B33" w:rsidRPr="00F969E5" w:rsidRDefault="00F969E5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Уведомление об отчислении</w:t>
      </w:r>
    </w:p>
    <w:p w14:paraId="13D8D202" w14:textId="77777777" w:rsidR="00131CF4" w:rsidRDefault="00131CF4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D4720" w14:textId="3CEA4100" w:rsidR="00131CF4" w:rsidRDefault="00131CF4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Уважаемый(ая) </w:t>
      </w:r>
      <w:bookmarkStart w:id="0" w:name="FIO"/>
      <w:bookmarkEnd w:id="0"/>
      <w:r w:rsidR="00D100AA">
        <w:rPr>
          <w:rFonts w:ascii="Times New Roman" w:hAnsi="Times New Roman" w:cs="Times New Roman"/>
          <w:sz w:val="28"/>
          <w:szCs w:val="28"/>
        </w:rPr>
        <w:t>Родитель 1</w:t>
      </w:r>
      <w:r w:rsidRPr="00131C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9E5">
        <w:rPr>
          <w:rFonts w:ascii="Times New Roman" w:hAnsi="Times New Roman" w:cs="Times New Roman"/>
          <w:sz w:val="28"/>
          <w:szCs w:val="28"/>
        </w:rPr>
        <w:t xml:space="preserve"> предупреждаем </w:t>
      </w:r>
      <w:r>
        <w:rPr>
          <w:rFonts w:ascii="Times New Roman" w:hAnsi="Times New Roman" w:cs="Times New Roman"/>
          <w:sz w:val="28"/>
          <w:szCs w:val="28"/>
        </w:rPr>
        <w:t>Вас о</w:t>
      </w:r>
      <w:r w:rsidR="00F969E5">
        <w:rPr>
          <w:rFonts w:ascii="Times New Roman" w:hAnsi="Times New Roman" w:cs="Times New Roman"/>
          <w:sz w:val="28"/>
          <w:szCs w:val="28"/>
        </w:rPr>
        <w:t xml:space="preserve"> том, что с  </w:t>
      </w:r>
      <w:bookmarkStart w:id="1" w:name="Date"/>
      <w:bookmarkEnd w:id="1"/>
      <w:r w:rsidR="00D100AA">
        <w:rPr>
          <w:rFonts w:ascii="Times New Roman" w:hAnsi="Times New Roman" w:cs="Times New Roman"/>
          <w:sz w:val="28"/>
          <w:szCs w:val="28"/>
        </w:rPr>
        <w:t>1</w:t>
      </w:r>
      <w:r w:rsidR="00F969E5">
        <w:rPr>
          <w:rFonts w:ascii="Times New Roman" w:hAnsi="Times New Roman" w:cs="Times New Roman"/>
          <w:sz w:val="28"/>
          <w:szCs w:val="28"/>
        </w:rPr>
        <w:t xml:space="preserve"> , студент </w:t>
      </w:r>
      <w:bookmarkStart w:id="2" w:name="Student"/>
      <w:bookmarkEnd w:id="2"/>
      <w:r w:rsidR="00D100AA">
        <w:rPr>
          <w:rFonts w:ascii="Times New Roman" w:hAnsi="Times New Roman" w:cs="Times New Roman"/>
          <w:sz w:val="28"/>
          <w:szCs w:val="28"/>
        </w:rPr>
        <w:t>2</w:t>
      </w:r>
      <w:r w:rsidR="00F969E5">
        <w:rPr>
          <w:rFonts w:ascii="Times New Roman" w:hAnsi="Times New Roman" w:cs="Times New Roman"/>
          <w:sz w:val="28"/>
          <w:szCs w:val="28"/>
        </w:rPr>
        <w:t xml:space="preserve"> будет отчислен из РКРИПТ </w:t>
      </w:r>
      <w:r w:rsidRPr="00131CF4">
        <w:rPr>
          <w:rFonts w:ascii="Times New Roman" w:hAnsi="Times New Roman" w:cs="Times New Roman"/>
          <w:sz w:val="28"/>
          <w:szCs w:val="28"/>
        </w:rPr>
        <w:t>.</w:t>
      </w:r>
    </w:p>
    <w:p w14:paraId="329EA3DE" w14:textId="77777777" w:rsidR="00F969E5" w:rsidRDefault="00F969E5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B013E43" w14:textId="58460AEA" w:rsidR="00F969E5" w:rsidRDefault="00D100AA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Comment"/>
      <w:bookmarkEnd w:id="3"/>
      <w:r>
        <w:rPr>
          <w:rFonts w:ascii="Times New Roman" w:hAnsi="Times New Roman" w:cs="Times New Roman"/>
          <w:sz w:val="28"/>
          <w:szCs w:val="28"/>
        </w:rPr>
        <w:t>3</w:t>
      </w:r>
    </w:p>
    <w:p w14:paraId="49BE562C" w14:textId="77777777" w:rsidR="00F969E5" w:rsidRDefault="00F969E5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5FCBAEA" w14:textId="01CC739F" w:rsidR="00F969E5" w:rsidRPr="009868AA" w:rsidRDefault="00F969E5" w:rsidP="00F969E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bookmarkStart w:id="4" w:name="Teacher"/>
      <w:bookmarkEnd w:id="4"/>
      <w:r w:rsidR="00D100AA">
        <w:rPr>
          <w:rFonts w:ascii="Times New Roman" w:hAnsi="Times New Roman" w:cs="Times New Roman"/>
          <w:sz w:val="28"/>
          <w:szCs w:val="28"/>
        </w:rPr>
        <w:t>Препод 1</w:t>
      </w:r>
    </w:p>
    <w:p w14:paraId="6B9B702E" w14:textId="77777777" w:rsidR="00F969E5" w:rsidRPr="00131CF4" w:rsidRDefault="00F969E5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F969E5" w:rsidRPr="00131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AA"/>
    <w:rsid w:val="000A0520"/>
    <w:rsid w:val="00131CF4"/>
    <w:rsid w:val="001F24CF"/>
    <w:rsid w:val="001F785A"/>
    <w:rsid w:val="004A766F"/>
    <w:rsid w:val="004B78EB"/>
    <w:rsid w:val="0063335F"/>
    <w:rsid w:val="00640504"/>
    <w:rsid w:val="00B77151"/>
    <w:rsid w:val="00D100AA"/>
    <w:rsid w:val="00E436EE"/>
    <w:rsid w:val="00E516AE"/>
    <w:rsid w:val="00EA0916"/>
    <w:rsid w:val="00F76BDE"/>
    <w:rsid w:val="00F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E0CE"/>
  <w15:chartTrackingRefBased/>
  <w15:docId w15:val="{1DCAA0EE-DD93-48A0-9C38-3D9BE01F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SA\Documents\Visual%20Studio%202015\Projects\MessageForYou_1900_23052020\MessageForYou\MessageForYou\bin\Debug\examples\&#1054;&#1090;&#1095;&#1080;&#1089;&#1083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Отчисление.dotx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BiOSA</dc:creator>
  <cp:keywords/>
  <dc:description/>
  <cp:lastModifiedBy>BiOSA</cp:lastModifiedBy>
  <cp:revision>1</cp:revision>
  <dcterms:created xsi:type="dcterms:W3CDTF">2020-05-27T23:59:00Z</dcterms:created>
  <dcterms:modified xsi:type="dcterms:W3CDTF">2020-05-27T23:59:00Z</dcterms:modified>
</cp:coreProperties>
</file>