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602E2" w14:textId="77777777" w:rsidR="00701B33" w:rsidRDefault="00131CF4" w:rsidP="00131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CF4">
        <w:rPr>
          <w:rFonts w:ascii="Times New Roman" w:hAnsi="Times New Roman" w:cs="Times New Roman"/>
          <w:b/>
          <w:bCs/>
          <w:sz w:val="28"/>
          <w:szCs w:val="28"/>
        </w:rPr>
        <w:t>Родительское собрание</w:t>
      </w:r>
    </w:p>
    <w:p w14:paraId="12F9594B" w14:textId="77777777" w:rsidR="00131CF4" w:rsidRDefault="00131CF4" w:rsidP="00131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346C6" w14:textId="52EDB8A0" w:rsidR="00131CF4" w:rsidRDefault="00131CF4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Уважаемый(ая) </w:t>
      </w:r>
      <w:bookmarkStart w:id="0" w:name="FIO"/>
      <w:bookmarkEnd w:id="0"/>
      <w:r w:rsidR="00305925">
        <w:rPr>
          <w:rFonts w:ascii="Times New Roman" w:hAnsi="Times New Roman" w:cs="Times New Roman"/>
          <w:sz w:val="28"/>
          <w:szCs w:val="28"/>
        </w:rPr>
        <w:t>Родитель 1</w:t>
      </w:r>
      <w:r w:rsidRPr="00131C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уведомляем Вас о проведении родительского собрания </w:t>
      </w:r>
      <w:bookmarkStart w:id="1" w:name="Date"/>
      <w:bookmarkEnd w:id="1"/>
      <w:r w:rsidR="00305925">
        <w:rPr>
          <w:rFonts w:ascii="Times New Roman" w:hAnsi="Times New Roman" w:cs="Times New Roman"/>
          <w:sz w:val="28"/>
          <w:szCs w:val="28"/>
        </w:rPr>
        <w:t>1</w:t>
      </w:r>
      <w:r w:rsidRPr="00131CF4">
        <w:rPr>
          <w:rFonts w:ascii="Times New Roman" w:hAnsi="Times New Roman" w:cs="Times New Roman"/>
          <w:sz w:val="28"/>
          <w:szCs w:val="28"/>
        </w:rPr>
        <w:t>.</w:t>
      </w:r>
    </w:p>
    <w:p w14:paraId="641EDA11" w14:textId="4DD59A39" w:rsidR="009868AA" w:rsidRDefault="00305925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Comment"/>
      <w:bookmarkEnd w:id="2"/>
      <w:r>
        <w:rPr>
          <w:rFonts w:ascii="Times New Roman" w:hAnsi="Times New Roman" w:cs="Times New Roman"/>
          <w:sz w:val="28"/>
          <w:szCs w:val="28"/>
        </w:rPr>
        <w:t>2</w:t>
      </w:r>
    </w:p>
    <w:p w14:paraId="0EA0AA9A" w14:textId="77777777" w:rsidR="009868AA" w:rsidRDefault="009868AA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4BD9A0E" w14:textId="04D0C6B8" w:rsidR="009868AA" w:rsidRPr="009868AA" w:rsidRDefault="009868AA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bookmarkStart w:id="3" w:name="Teacher"/>
      <w:bookmarkEnd w:id="3"/>
      <w:r w:rsidR="00305925">
        <w:rPr>
          <w:rFonts w:ascii="Times New Roman" w:hAnsi="Times New Roman" w:cs="Times New Roman"/>
          <w:sz w:val="28"/>
          <w:szCs w:val="28"/>
        </w:rPr>
        <w:t>Препод 1</w:t>
      </w:r>
    </w:p>
    <w:sectPr w:rsidR="009868AA" w:rsidRPr="00986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25"/>
    <w:rsid w:val="000A0520"/>
    <w:rsid w:val="00131CF4"/>
    <w:rsid w:val="001F24CF"/>
    <w:rsid w:val="001F785A"/>
    <w:rsid w:val="00305925"/>
    <w:rsid w:val="004A766F"/>
    <w:rsid w:val="004B78EB"/>
    <w:rsid w:val="0063335F"/>
    <w:rsid w:val="00640504"/>
    <w:rsid w:val="009868AA"/>
    <w:rsid w:val="00B77151"/>
    <w:rsid w:val="00E436EE"/>
    <w:rsid w:val="00E516AE"/>
    <w:rsid w:val="00EA0916"/>
    <w:rsid w:val="00F7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E0267"/>
  <w15:chartTrackingRefBased/>
  <w15:docId w15:val="{D067DD0E-0EA1-4970-AD7B-C24AE50A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SA\Documents\Visual%20Studio%202015\Projects\MessageForYou_1900_23052020\MessageForYou\MessageForYou\bin\Debug\examples\&#1057;&#1086;&#1073;&#1088;&#1072;&#1085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C96DE-1AC9-4FD5-AEB9-02593829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Собрание.dotx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BiOSA</dc:creator>
  <cp:keywords/>
  <dc:description/>
  <cp:lastModifiedBy>BiOSA</cp:lastModifiedBy>
  <cp:revision>1</cp:revision>
  <dcterms:created xsi:type="dcterms:W3CDTF">2020-05-28T08:52:00Z</dcterms:created>
  <dcterms:modified xsi:type="dcterms:W3CDTF">2020-05-28T08:52:00Z</dcterms:modified>
</cp:coreProperties>
</file>